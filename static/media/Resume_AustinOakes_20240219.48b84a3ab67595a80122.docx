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CDCC" w14:textId="77777777" w:rsidR="00816216" w:rsidRPr="001C751E" w:rsidRDefault="00F2702B" w:rsidP="00A02089">
      <w:pPr>
        <w:pStyle w:val="Title"/>
        <w:jc w:val="center"/>
        <w:rPr>
          <w:color w:val="auto"/>
        </w:rPr>
      </w:pPr>
      <w:bookmarkStart w:id="0" w:name="_Hlk534238791"/>
      <w:r w:rsidRPr="001C751E">
        <w:rPr>
          <w:color w:val="auto"/>
        </w:rPr>
        <w:t>Austin Oakes</w:t>
      </w:r>
    </w:p>
    <w:p w14:paraId="55DF898E" w14:textId="5733620C" w:rsidR="008916AD" w:rsidRDefault="006A1704" w:rsidP="008916AD">
      <w:pPr>
        <w:tabs>
          <w:tab w:val="right" w:pos="9900"/>
        </w:tabs>
        <w:spacing w:after="0"/>
        <w:rPr>
          <w:color w:val="auto"/>
        </w:rPr>
      </w:pPr>
      <w:r>
        <w:rPr>
          <w:color w:val="auto"/>
        </w:rPr>
        <w:t>Coraopolis, PA</w:t>
      </w:r>
      <w:r w:rsidR="00B10972" w:rsidRPr="001C751E">
        <w:rPr>
          <w:color w:val="auto"/>
        </w:rPr>
        <w:tab/>
        <w:t>814-558-</w:t>
      </w:r>
      <w:r w:rsidR="00C85783">
        <w:rPr>
          <w:color w:val="auto"/>
        </w:rPr>
        <w:t>5746</w:t>
      </w:r>
    </w:p>
    <w:p w14:paraId="3A0A0086" w14:textId="773D912A" w:rsidR="00141A4C" w:rsidRDefault="006A1704" w:rsidP="003533B2">
      <w:pPr>
        <w:tabs>
          <w:tab w:val="left" w:pos="2670"/>
          <w:tab w:val="right" w:pos="9900"/>
        </w:tabs>
        <w:spacing w:after="0"/>
        <w:rPr>
          <w:color w:val="auto"/>
        </w:rPr>
      </w:pPr>
      <w:r>
        <w:rPr>
          <w:color w:val="auto"/>
        </w:rPr>
        <w:t>http://www.linked</w:t>
      </w:r>
      <w:r w:rsidR="005B3892">
        <w:rPr>
          <w:color w:val="auto"/>
        </w:rPr>
        <w:t>in.com/in/austin-oakes</w:t>
      </w:r>
      <w:r w:rsidR="003533B2">
        <w:rPr>
          <w:color w:val="auto"/>
        </w:rPr>
        <w:tab/>
      </w:r>
      <w:hyperlink r:id="rId8" w:history="1">
        <w:r w:rsidR="003533B2" w:rsidRPr="003B2AD3">
          <w:rPr>
            <w:rStyle w:val="Hyperlink"/>
          </w:rPr>
          <w:t>aoakes208@gmail.com</w:t>
        </w:r>
      </w:hyperlink>
    </w:p>
    <w:p w14:paraId="65EA08B0" w14:textId="3032CD72" w:rsidR="003533B2" w:rsidRPr="003533B2" w:rsidRDefault="00E63A3D" w:rsidP="00E63A3D">
      <w:pPr>
        <w:tabs>
          <w:tab w:val="right" w:pos="9900"/>
        </w:tabs>
        <w:spacing w:after="0"/>
        <w:rPr>
          <w:color w:val="FF0000"/>
        </w:rPr>
      </w:pPr>
      <w:r w:rsidRPr="00163BD7">
        <w:rPr>
          <w:color w:val="auto"/>
        </w:rPr>
        <w:t>https://github.com/AustinOakes</w:t>
      </w:r>
      <w:r w:rsidR="003533B2" w:rsidRPr="00163BD7">
        <w:rPr>
          <w:color w:val="auto"/>
        </w:rPr>
        <w:t xml:space="preserve"> </w:t>
      </w:r>
      <w:r w:rsidR="003533B2" w:rsidRPr="003533B2">
        <w:rPr>
          <w:color w:val="FF0000"/>
        </w:rPr>
        <w:tab/>
      </w:r>
      <w:r w:rsidR="003533B2" w:rsidRPr="00163BD7">
        <w:rPr>
          <w:color w:val="auto"/>
        </w:rPr>
        <w:t xml:space="preserve">    </w:t>
      </w:r>
    </w:p>
    <w:p w14:paraId="13274F1A" w14:textId="1919744D" w:rsidR="00A02089" w:rsidRDefault="00A02089" w:rsidP="00106006">
      <w:pPr>
        <w:pStyle w:val="Heading1"/>
        <w:tabs>
          <w:tab w:val="right" w:pos="9900"/>
        </w:tabs>
        <w:spacing w:before="160"/>
        <w:rPr>
          <w:color w:val="auto"/>
          <w:u w:val="single"/>
        </w:rPr>
      </w:pPr>
      <w:r w:rsidRPr="00106006">
        <w:rPr>
          <w:color w:val="auto"/>
          <w:u w:val="single"/>
        </w:rPr>
        <w:t>Work Experience</w:t>
      </w:r>
    </w:p>
    <w:p w14:paraId="0CD9F7C9" w14:textId="47736CB6" w:rsidR="00B81AF5" w:rsidRPr="001C751E" w:rsidRDefault="00B81AF5" w:rsidP="00B81AF5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>
        <w:rPr>
          <w:b w:val="0"/>
          <w:color w:val="auto"/>
        </w:rPr>
        <w:t>Computer enterprises incorporated</w:t>
      </w:r>
      <w:r w:rsidRPr="001C751E">
        <w:rPr>
          <w:b w:val="0"/>
          <w:color w:val="auto"/>
        </w:rPr>
        <w:tab/>
      </w:r>
      <w:r w:rsidR="009121A9">
        <w:rPr>
          <w:b w:val="0"/>
          <w:color w:val="auto"/>
        </w:rPr>
        <w:tab/>
      </w:r>
      <w:r>
        <w:rPr>
          <w:b w:val="0"/>
          <w:caps w:val="0"/>
          <w:color w:val="auto"/>
        </w:rPr>
        <w:t>Pittsburgh</w:t>
      </w:r>
      <w:r w:rsidRPr="001C751E">
        <w:rPr>
          <w:b w:val="0"/>
          <w:caps w:val="0"/>
          <w:color w:val="auto"/>
        </w:rPr>
        <w:t>, PA</w:t>
      </w:r>
    </w:p>
    <w:p w14:paraId="2103A420" w14:textId="41D86505" w:rsidR="00B81AF5" w:rsidRPr="002B4B27" w:rsidRDefault="00B81AF5" w:rsidP="00B81AF5">
      <w:pPr>
        <w:tabs>
          <w:tab w:val="right" w:pos="9900"/>
        </w:tabs>
        <w:spacing w:after="120"/>
        <w:rPr>
          <w:color w:val="auto"/>
        </w:rPr>
      </w:pPr>
      <w:r>
        <w:rPr>
          <w:i/>
          <w:color w:val="auto"/>
        </w:rPr>
        <w:t>Developer I</w:t>
      </w:r>
      <w:r w:rsidRPr="001C751E">
        <w:rPr>
          <w:color w:val="auto"/>
        </w:rPr>
        <w:tab/>
      </w:r>
      <w:r>
        <w:rPr>
          <w:color w:val="auto"/>
        </w:rPr>
        <w:t>Oct 2020 - Present</w:t>
      </w:r>
    </w:p>
    <w:p w14:paraId="23BC2BC1" w14:textId="5656F0FF" w:rsidR="00B81AF5" w:rsidRPr="00665E73" w:rsidRDefault="00222120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Worked with an architect to develop an invoicing solution for a client which reduced their </w:t>
      </w:r>
      <w:r w:rsidR="008A6157">
        <w:rPr>
          <w:color w:val="auto"/>
        </w:rPr>
        <w:t xml:space="preserve">work </w:t>
      </w:r>
      <w:r>
        <w:rPr>
          <w:color w:val="auto"/>
        </w:rPr>
        <w:t>backlog from 8-9 weeks to</w:t>
      </w:r>
      <w:r w:rsidR="008A6157">
        <w:rPr>
          <w:color w:val="auto"/>
        </w:rPr>
        <w:t xml:space="preserve"> a few</w:t>
      </w:r>
      <w:r>
        <w:rPr>
          <w:color w:val="auto"/>
        </w:rPr>
        <w:t xml:space="preserve"> minutes </w:t>
      </w:r>
      <w:r w:rsidR="008A6157">
        <w:rPr>
          <w:color w:val="auto"/>
        </w:rPr>
        <w:t>using</w:t>
      </w:r>
      <w:r>
        <w:rPr>
          <w:color w:val="auto"/>
        </w:rPr>
        <w:t xml:space="preserve"> C# .NET </w:t>
      </w:r>
      <w:r w:rsidR="008A6157">
        <w:rPr>
          <w:color w:val="auto"/>
        </w:rPr>
        <w:t>&amp;</w:t>
      </w:r>
      <w:r>
        <w:rPr>
          <w:color w:val="auto"/>
        </w:rPr>
        <w:t xml:space="preserve"> M</w:t>
      </w:r>
      <w:r w:rsidR="008A6157">
        <w:rPr>
          <w:color w:val="auto"/>
        </w:rPr>
        <w:t>icrosoft</w:t>
      </w:r>
      <w:r>
        <w:rPr>
          <w:color w:val="auto"/>
        </w:rPr>
        <w:t xml:space="preserve"> Azure </w:t>
      </w:r>
      <w:r w:rsidR="008A6157">
        <w:rPr>
          <w:color w:val="auto"/>
        </w:rPr>
        <w:t>AI Document Intelligence.</w:t>
      </w:r>
      <w:r>
        <w:rPr>
          <w:color w:val="auto"/>
        </w:rPr>
        <w:t xml:space="preserve"> </w:t>
      </w:r>
    </w:p>
    <w:p w14:paraId="7F5FAAFA" w14:textId="693264C4" w:rsidR="00524FC0" w:rsidRDefault="008A6157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Recreated </w:t>
      </w:r>
      <w:r w:rsidR="005F2CA0">
        <w:rPr>
          <w:color w:val="auto"/>
        </w:rPr>
        <w:t>20</w:t>
      </w:r>
      <w:r>
        <w:rPr>
          <w:color w:val="auto"/>
        </w:rPr>
        <w:t>+ analytics reports using Power BI for client</w:t>
      </w:r>
      <w:r w:rsidR="005F2CA0">
        <w:rPr>
          <w:color w:val="auto"/>
        </w:rPr>
        <w:t>s</w:t>
      </w:r>
      <w:r>
        <w:rPr>
          <w:color w:val="auto"/>
        </w:rPr>
        <w:t xml:space="preserve"> based on previously outdated dashboards.</w:t>
      </w:r>
    </w:p>
    <w:p w14:paraId="630FB5F7" w14:textId="714580EF" w:rsidR="00524FC0" w:rsidRDefault="00524FC0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Led a team of interns in </w:t>
      </w:r>
      <w:r w:rsidR="005D73B2">
        <w:rPr>
          <w:color w:val="auto"/>
        </w:rPr>
        <w:t>migrating</w:t>
      </w:r>
      <w:r>
        <w:rPr>
          <w:color w:val="auto"/>
        </w:rPr>
        <w:t xml:space="preserve"> a small business client from WooCommerce to Shopify to leverage a more citizen development focused approach while reducing costs.</w:t>
      </w:r>
    </w:p>
    <w:p w14:paraId="5054A946" w14:textId="021F9CD7" w:rsidR="005D73B2" w:rsidRDefault="005D73B2" w:rsidP="00B81AF5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 xml:space="preserve">Provided lecture on GitHub Copilot </w:t>
      </w:r>
      <w:r w:rsidR="00CE0083">
        <w:rPr>
          <w:color w:val="auto"/>
        </w:rPr>
        <w:t>usage and best practices to clients.</w:t>
      </w:r>
    </w:p>
    <w:p w14:paraId="184102F3" w14:textId="77777777" w:rsidR="0030243A" w:rsidRPr="001C751E" w:rsidRDefault="0030243A" w:rsidP="0030243A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Kane Area School District</w:t>
      </w:r>
      <w:r w:rsidRPr="001C751E">
        <w:rPr>
          <w:b w:val="0"/>
          <w:color w:val="auto"/>
        </w:rPr>
        <w:tab/>
      </w:r>
      <w:r w:rsidRPr="001C751E">
        <w:rPr>
          <w:b w:val="0"/>
          <w:color w:val="auto"/>
        </w:rPr>
        <w:tab/>
      </w:r>
      <w:r w:rsidRPr="001C751E">
        <w:rPr>
          <w:b w:val="0"/>
          <w:caps w:val="0"/>
          <w:color w:val="auto"/>
        </w:rPr>
        <w:t>Kane, PA</w:t>
      </w:r>
    </w:p>
    <w:p w14:paraId="111AF4D4" w14:textId="68877B5A" w:rsidR="0030243A" w:rsidRPr="002B4B27" w:rsidRDefault="0030243A" w:rsidP="0030243A">
      <w:pPr>
        <w:tabs>
          <w:tab w:val="right" w:pos="9900"/>
        </w:tabs>
        <w:spacing w:after="120"/>
        <w:rPr>
          <w:color w:val="auto"/>
        </w:rPr>
      </w:pPr>
      <w:r>
        <w:rPr>
          <w:i/>
          <w:color w:val="auto"/>
        </w:rPr>
        <w:t>Intern</w:t>
      </w:r>
      <w:r w:rsidRPr="001C751E">
        <w:rPr>
          <w:color w:val="auto"/>
        </w:rPr>
        <w:tab/>
      </w:r>
      <w:r>
        <w:rPr>
          <w:color w:val="auto"/>
        </w:rPr>
        <w:t>Dec 20</w:t>
      </w:r>
      <w:r w:rsidRPr="001C751E">
        <w:rPr>
          <w:color w:val="auto"/>
        </w:rPr>
        <w:t>1</w:t>
      </w:r>
      <w:r>
        <w:rPr>
          <w:color w:val="auto"/>
        </w:rPr>
        <w:t>9 -</w:t>
      </w:r>
      <w:r w:rsidR="001141BF">
        <w:rPr>
          <w:color w:val="auto"/>
        </w:rPr>
        <w:t xml:space="preserve"> Jan </w:t>
      </w:r>
      <w:r>
        <w:rPr>
          <w:color w:val="auto"/>
        </w:rPr>
        <w:t>2020</w:t>
      </w:r>
    </w:p>
    <w:p w14:paraId="008F65CC" w14:textId="5CC018DB" w:rsidR="0030243A" w:rsidRPr="009B34EE" w:rsidRDefault="002F3B52" w:rsidP="009B34EE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>Researched</w:t>
      </w:r>
      <w:r w:rsidR="000155B6">
        <w:rPr>
          <w:color w:val="auto"/>
        </w:rPr>
        <w:t xml:space="preserve"> </w:t>
      </w:r>
      <w:r w:rsidR="00E85344">
        <w:rPr>
          <w:color w:val="auto"/>
        </w:rPr>
        <w:t xml:space="preserve">Microsoft Intune </w:t>
      </w:r>
      <w:r w:rsidR="00F149DE">
        <w:rPr>
          <w:color w:val="auto"/>
        </w:rPr>
        <w:t>to determine its value to the school</w:t>
      </w:r>
      <w:r w:rsidR="007B5378">
        <w:rPr>
          <w:color w:val="auto"/>
        </w:rPr>
        <w:t>s’</w:t>
      </w:r>
      <w:r w:rsidR="00F149DE">
        <w:rPr>
          <w:color w:val="auto"/>
        </w:rPr>
        <w:t xml:space="preserve"> cyber school program</w:t>
      </w:r>
      <w:r w:rsidR="000155B6">
        <w:rPr>
          <w:color w:val="auto"/>
        </w:rPr>
        <w:t>.</w:t>
      </w:r>
    </w:p>
    <w:p w14:paraId="6612586F" w14:textId="34BA6BA5" w:rsidR="00A02089" w:rsidRPr="001C751E" w:rsidRDefault="00A02089" w:rsidP="001C751E">
      <w:pPr>
        <w:pStyle w:val="Heading2"/>
        <w:tabs>
          <w:tab w:val="left" w:pos="6210"/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Kane Area School District</w:t>
      </w:r>
      <w:r w:rsidR="001C751E" w:rsidRPr="001C751E">
        <w:rPr>
          <w:b w:val="0"/>
          <w:color w:val="auto"/>
        </w:rPr>
        <w:tab/>
      </w:r>
      <w:r w:rsidR="001C751E" w:rsidRPr="001C751E">
        <w:rPr>
          <w:b w:val="0"/>
          <w:color w:val="auto"/>
        </w:rPr>
        <w:tab/>
      </w:r>
      <w:r w:rsidR="001C751E" w:rsidRPr="001C751E">
        <w:rPr>
          <w:b w:val="0"/>
          <w:caps w:val="0"/>
          <w:color w:val="auto"/>
        </w:rPr>
        <w:t>Kane, PA</w:t>
      </w:r>
    </w:p>
    <w:p w14:paraId="031A1563" w14:textId="4BBFD50F" w:rsidR="0001709F" w:rsidRPr="002B4B27" w:rsidRDefault="00A02089" w:rsidP="003E4A38">
      <w:pPr>
        <w:tabs>
          <w:tab w:val="right" w:pos="9900"/>
        </w:tabs>
        <w:spacing w:after="120"/>
        <w:rPr>
          <w:color w:val="auto"/>
        </w:rPr>
      </w:pPr>
      <w:r w:rsidRPr="001C751E">
        <w:rPr>
          <w:i/>
          <w:color w:val="auto"/>
        </w:rPr>
        <w:t>Summer Technology Assistant</w:t>
      </w:r>
      <w:r w:rsidR="001C751E" w:rsidRPr="001C751E">
        <w:rPr>
          <w:color w:val="auto"/>
        </w:rPr>
        <w:tab/>
      </w:r>
      <w:r w:rsidR="000B5485">
        <w:rPr>
          <w:color w:val="auto"/>
        </w:rPr>
        <w:t>May - Aug</w:t>
      </w:r>
      <w:r w:rsidR="001C751E" w:rsidRPr="001C751E">
        <w:rPr>
          <w:color w:val="auto"/>
        </w:rPr>
        <w:t xml:space="preserve"> 2017-</w:t>
      </w:r>
      <w:r w:rsidR="000B5485">
        <w:rPr>
          <w:color w:val="auto"/>
        </w:rPr>
        <w:t>20</w:t>
      </w:r>
      <w:r w:rsidR="001C751E" w:rsidRPr="001C751E">
        <w:rPr>
          <w:color w:val="auto"/>
        </w:rPr>
        <w:t>1</w:t>
      </w:r>
      <w:r w:rsidR="00991856">
        <w:rPr>
          <w:color w:val="auto"/>
        </w:rPr>
        <w:t>9</w:t>
      </w:r>
    </w:p>
    <w:p w14:paraId="46161031" w14:textId="0D3A8A5E" w:rsidR="00B81AF5" w:rsidRPr="001F7EB2" w:rsidRDefault="001C751E" w:rsidP="001F7EB2">
      <w:pPr>
        <w:pStyle w:val="ListBullet"/>
        <w:numPr>
          <w:ilvl w:val="0"/>
          <w:numId w:val="26"/>
        </w:numPr>
        <w:tabs>
          <w:tab w:val="right" w:pos="9900"/>
        </w:tabs>
        <w:rPr>
          <w:color w:val="auto"/>
        </w:rPr>
      </w:pPr>
      <w:r>
        <w:rPr>
          <w:color w:val="auto"/>
        </w:rPr>
        <w:t>I</w:t>
      </w:r>
      <w:r w:rsidR="002B4B27">
        <w:rPr>
          <w:color w:val="auto"/>
        </w:rPr>
        <w:t>maged</w:t>
      </w:r>
      <w:r>
        <w:rPr>
          <w:color w:val="auto"/>
        </w:rPr>
        <w:t xml:space="preserve"> </w:t>
      </w:r>
      <w:r w:rsidR="007D4141">
        <w:rPr>
          <w:color w:val="auto"/>
        </w:rPr>
        <w:t xml:space="preserve">400+ </w:t>
      </w:r>
      <w:r>
        <w:rPr>
          <w:color w:val="auto"/>
        </w:rPr>
        <w:t>computer</w:t>
      </w:r>
      <w:r w:rsidR="002B4B27">
        <w:rPr>
          <w:color w:val="auto"/>
        </w:rPr>
        <w:t>s with Windows 10</w:t>
      </w:r>
      <w:r w:rsidR="00474403">
        <w:rPr>
          <w:color w:val="auto"/>
        </w:rPr>
        <w:t xml:space="preserve"> and productivity software</w:t>
      </w:r>
      <w:r w:rsidR="00C46FAF">
        <w:rPr>
          <w:color w:val="auto"/>
        </w:rPr>
        <w:t xml:space="preserve"> to provide students/faculty/staff with </w:t>
      </w:r>
      <w:r w:rsidR="00F43312">
        <w:rPr>
          <w:color w:val="auto"/>
        </w:rPr>
        <w:t>reliable and up</w:t>
      </w:r>
      <w:r w:rsidR="009C58A2">
        <w:rPr>
          <w:color w:val="auto"/>
        </w:rPr>
        <w:t>-</w:t>
      </w:r>
      <w:r w:rsidR="00F43312">
        <w:rPr>
          <w:color w:val="auto"/>
        </w:rPr>
        <w:t>to</w:t>
      </w:r>
      <w:r w:rsidR="009C58A2">
        <w:rPr>
          <w:color w:val="auto"/>
        </w:rPr>
        <w:t>-</w:t>
      </w:r>
      <w:r w:rsidR="00F43312">
        <w:rPr>
          <w:color w:val="auto"/>
        </w:rPr>
        <w:t>date systems</w:t>
      </w:r>
      <w:r w:rsidR="00B722EA">
        <w:rPr>
          <w:color w:val="auto"/>
        </w:rPr>
        <w:t>.</w:t>
      </w:r>
      <w:bookmarkEnd w:id="0"/>
    </w:p>
    <w:p w14:paraId="6FFE2BEE" w14:textId="127C89F5" w:rsidR="00B81AF5" w:rsidRPr="00B81AF5" w:rsidRDefault="00B81AF5" w:rsidP="00B81AF5">
      <w:pPr>
        <w:pStyle w:val="Heading1"/>
        <w:spacing w:before="120"/>
        <w:rPr>
          <w:color w:val="auto"/>
          <w:u w:val="single"/>
        </w:rPr>
      </w:pPr>
      <w:r w:rsidRPr="00B81AF5">
        <w:rPr>
          <w:color w:val="auto"/>
          <w:u w:val="single"/>
        </w:rPr>
        <w:t>Certifications</w:t>
      </w:r>
    </w:p>
    <w:p w14:paraId="79670CC8" w14:textId="15205A9B" w:rsidR="00DB5245" w:rsidRPr="00DB5245" w:rsidRDefault="00B81AF5" w:rsidP="00DB5245">
      <w:pPr>
        <w:pStyle w:val="Heading2"/>
        <w:numPr>
          <w:ilvl w:val="0"/>
          <w:numId w:val="29"/>
        </w:numPr>
        <w:tabs>
          <w:tab w:val="right" w:pos="9900"/>
        </w:tabs>
      </w:pPr>
      <w:r w:rsidRPr="00DB5245">
        <w:rPr>
          <w:rFonts w:asciiTheme="minorHAnsi" w:hAnsiTheme="minorHAnsi"/>
          <w:b w:val="0"/>
          <w:bCs/>
          <w:caps w:val="0"/>
        </w:rPr>
        <w:t>Microsoft Certified: Power BI Data Analyst Associate</w:t>
      </w:r>
    </w:p>
    <w:p w14:paraId="5441F0BB" w14:textId="697DA32A" w:rsidR="00DB5245" w:rsidRPr="001C751E" w:rsidRDefault="00DB5245" w:rsidP="00DB5245">
      <w:pPr>
        <w:pStyle w:val="Heading2"/>
        <w:numPr>
          <w:ilvl w:val="0"/>
          <w:numId w:val="29"/>
        </w:numPr>
        <w:tabs>
          <w:tab w:val="right" w:pos="9900"/>
        </w:tabs>
        <w:rPr>
          <w:b w:val="0"/>
          <w:color w:val="auto"/>
        </w:rPr>
      </w:pPr>
      <w:r w:rsidRPr="00DB5245">
        <w:rPr>
          <w:rFonts w:asciiTheme="minorHAnsi" w:hAnsiTheme="minorHAnsi"/>
          <w:b w:val="0"/>
          <w:bCs/>
          <w:caps w:val="0"/>
        </w:rPr>
        <w:t xml:space="preserve">Microsoft Certified: </w:t>
      </w:r>
      <w:r w:rsidR="00524FC0">
        <w:rPr>
          <w:rFonts w:asciiTheme="minorHAnsi" w:hAnsiTheme="minorHAnsi"/>
          <w:b w:val="0"/>
          <w:bCs/>
          <w:caps w:val="0"/>
        </w:rPr>
        <w:t>Azure Fundamentals</w:t>
      </w:r>
      <w:r w:rsidRPr="001C751E">
        <w:rPr>
          <w:b w:val="0"/>
          <w:color w:val="auto"/>
        </w:rPr>
        <w:tab/>
      </w:r>
    </w:p>
    <w:p w14:paraId="4F8BF0DD" w14:textId="4EB82535" w:rsidR="00DB5245" w:rsidRPr="00DB5245" w:rsidRDefault="00DB5245" w:rsidP="00DB5245">
      <w:pPr>
        <w:pStyle w:val="Heading2"/>
        <w:numPr>
          <w:ilvl w:val="0"/>
          <w:numId w:val="29"/>
        </w:numPr>
        <w:tabs>
          <w:tab w:val="right" w:pos="9900"/>
        </w:tabs>
        <w:rPr>
          <w:b w:val="0"/>
          <w:color w:val="auto"/>
        </w:rPr>
      </w:pPr>
      <w:r w:rsidRPr="00DB5245">
        <w:rPr>
          <w:rFonts w:asciiTheme="minorHAnsi" w:hAnsiTheme="minorHAnsi"/>
          <w:b w:val="0"/>
          <w:bCs/>
          <w:caps w:val="0"/>
        </w:rPr>
        <w:t xml:space="preserve">Microsoft Certified: Power </w:t>
      </w:r>
      <w:r w:rsidR="00524FC0">
        <w:rPr>
          <w:rFonts w:asciiTheme="minorHAnsi" w:hAnsiTheme="minorHAnsi"/>
          <w:b w:val="0"/>
          <w:bCs/>
          <w:caps w:val="0"/>
        </w:rPr>
        <w:t>Platform Fundamentals</w:t>
      </w:r>
      <w:r w:rsidRPr="001C751E">
        <w:rPr>
          <w:b w:val="0"/>
          <w:color w:val="auto"/>
        </w:rPr>
        <w:tab/>
      </w:r>
    </w:p>
    <w:sdt>
      <w:sdtPr>
        <w:rPr>
          <w:color w:val="auto"/>
        </w:rPr>
        <w:alias w:val="Education:"/>
        <w:tag w:val="Education:"/>
        <w:id w:val="807127995"/>
        <w:placeholder>
          <w:docPart w:val="8D8CB86F614A4617A238F6A0388E8326"/>
        </w:placeholder>
        <w:temporary/>
        <w:showingPlcHdr/>
        <w15:appearance w15:val="hidden"/>
      </w:sdtPr>
      <w:sdtContent>
        <w:p w14:paraId="242FAA5C" w14:textId="77777777" w:rsidR="00B81AF5" w:rsidRPr="001C751E" w:rsidRDefault="00B81AF5" w:rsidP="00B81AF5">
          <w:pPr>
            <w:pStyle w:val="Heading1"/>
            <w:spacing w:before="120"/>
            <w:rPr>
              <w:color w:val="auto"/>
            </w:rPr>
          </w:pPr>
          <w:r w:rsidRPr="00106006">
            <w:rPr>
              <w:u w:val="single"/>
            </w:rPr>
            <w:t>Education</w:t>
          </w:r>
        </w:p>
      </w:sdtContent>
    </w:sdt>
    <w:p w14:paraId="53A750C4" w14:textId="77777777" w:rsidR="00B81AF5" w:rsidRPr="001C751E" w:rsidRDefault="00B81AF5" w:rsidP="00B81AF5">
      <w:pPr>
        <w:pStyle w:val="Heading2"/>
        <w:tabs>
          <w:tab w:val="right" w:pos="9900"/>
        </w:tabs>
        <w:rPr>
          <w:b w:val="0"/>
          <w:color w:val="auto"/>
        </w:rPr>
      </w:pPr>
      <w:r w:rsidRPr="001C751E">
        <w:rPr>
          <w:b w:val="0"/>
          <w:color w:val="auto"/>
        </w:rPr>
        <w:t>Edinboro University of Pennsylvania</w:t>
      </w:r>
      <w:r w:rsidRPr="001C751E">
        <w:rPr>
          <w:b w:val="0"/>
          <w:color w:val="auto"/>
        </w:rPr>
        <w:tab/>
      </w:r>
      <w:r w:rsidRPr="001C751E">
        <w:rPr>
          <w:b w:val="0"/>
          <w:caps w:val="0"/>
          <w:color w:val="auto"/>
        </w:rPr>
        <w:t>Edinboro, P</w:t>
      </w:r>
      <w:r>
        <w:rPr>
          <w:b w:val="0"/>
          <w:caps w:val="0"/>
          <w:color w:val="auto"/>
        </w:rPr>
        <w:t>A</w:t>
      </w:r>
      <w:r w:rsidRPr="001C751E">
        <w:rPr>
          <w:b w:val="0"/>
          <w:caps w:val="0"/>
          <w:color w:val="auto"/>
        </w:rPr>
        <w:t xml:space="preserve"> </w:t>
      </w:r>
    </w:p>
    <w:p w14:paraId="54D24961" w14:textId="7E6021D1" w:rsidR="00B81AF5" w:rsidRPr="001C751E" w:rsidRDefault="00B81AF5" w:rsidP="00B81AF5">
      <w:pPr>
        <w:pStyle w:val="Heading2"/>
        <w:tabs>
          <w:tab w:val="left" w:pos="5580"/>
          <w:tab w:val="right" w:pos="9900"/>
        </w:tabs>
        <w:rPr>
          <w:b w:val="0"/>
          <w:color w:val="auto"/>
        </w:rPr>
      </w:pPr>
      <w:r w:rsidRPr="001C751E">
        <w:rPr>
          <w:b w:val="0"/>
          <w:i/>
          <w:caps w:val="0"/>
          <w:color w:val="auto"/>
        </w:rPr>
        <w:t>Bachelor of Science in Computer Science</w:t>
      </w:r>
      <w:r>
        <w:rPr>
          <w:b w:val="0"/>
          <w:i/>
          <w:caps w:val="0"/>
          <w:color w:val="auto"/>
        </w:rPr>
        <w:tab/>
      </w:r>
      <w:r w:rsidRPr="001C751E">
        <w:rPr>
          <w:b w:val="0"/>
          <w:caps w:val="0"/>
          <w:color w:val="auto"/>
        </w:rPr>
        <w:tab/>
      </w:r>
      <w:r w:rsidRPr="001C751E">
        <w:rPr>
          <w:b w:val="0"/>
          <w:color w:val="auto"/>
        </w:rPr>
        <w:t xml:space="preserve"> </w:t>
      </w:r>
    </w:p>
    <w:p w14:paraId="1E3D309B" w14:textId="1CD4BF9D" w:rsidR="00B81AF5" w:rsidRPr="00524FC0" w:rsidRDefault="00B81AF5" w:rsidP="00524FC0">
      <w:pPr>
        <w:pStyle w:val="ListBullet"/>
        <w:numPr>
          <w:ilvl w:val="0"/>
          <w:numId w:val="27"/>
        </w:numPr>
        <w:tabs>
          <w:tab w:val="right" w:pos="9900"/>
        </w:tabs>
        <w:rPr>
          <w:color w:val="auto"/>
        </w:rPr>
      </w:pPr>
      <w:r w:rsidRPr="008F266F">
        <w:rPr>
          <w:color w:val="auto"/>
        </w:rPr>
        <w:t>Minors: Applied Mathematics, Data Analytics</w:t>
      </w:r>
    </w:p>
    <w:p w14:paraId="765139B2" w14:textId="613115B9" w:rsidR="00463FB4" w:rsidRPr="00463FB4" w:rsidRDefault="00C06A39" w:rsidP="00463FB4">
      <w:pPr>
        <w:pStyle w:val="Heading1"/>
        <w:tabs>
          <w:tab w:val="left" w:pos="5508"/>
        </w:tabs>
        <w:spacing w:before="120"/>
        <w:rPr>
          <w:color w:val="auto"/>
          <w:u w:val="single"/>
        </w:rPr>
        <w:sectPr w:rsidR="00463FB4" w:rsidRPr="00463FB4" w:rsidSect="000E3A4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106006">
        <w:rPr>
          <w:color w:val="auto"/>
          <w:u w:val="single"/>
        </w:rPr>
        <w:t>Skills/</w:t>
      </w:r>
      <w:r w:rsidRPr="00826694">
        <w:rPr>
          <w:color w:val="auto"/>
          <w:u w:val="single"/>
        </w:rPr>
        <w:t>Abilities</w:t>
      </w:r>
      <w:r w:rsidR="00826694">
        <w:rPr>
          <w:color w:val="auto"/>
        </w:rPr>
        <w:tab/>
      </w:r>
      <w:r w:rsidR="00463FB4" w:rsidRPr="00826694">
        <w:rPr>
          <w:color w:val="auto"/>
          <w:u w:val="single"/>
        </w:rPr>
        <w:t>Technologies</w:t>
      </w:r>
    </w:p>
    <w:p w14:paraId="2DB8EF7C" w14:textId="1F7B6A17" w:rsidR="00C06A39" w:rsidRDefault="004A1BCA" w:rsidP="00991856">
      <w:pPr>
        <w:pStyle w:val="ListParagraph"/>
        <w:numPr>
          <w:ilvl w:val="0"/>
          <w:numId w:val="28"/>
        </w:numPr>
      </w:pPr>
      <w:r>
        <w:t>C#</w:t>
      </w:r>
    </w:p>
    <w:p w14:paraId="780F1CDA" w14:textId="47E0EF36" w:rsidR="00991856" w:rsidRDefault="004A1BCA" w:rsidP="00991856">
      <w:pPr>
        <w:pStyle w:val="ListParagraph"/>
        <w:numPr>
          <w:ilvl w:val="0"/>
          <w:numId w:val="28"/>
        </w:numPr>
      </w:pPr>
      <w:r>
        <w:t>JavaScript</w:t>
      </w:r>
      <w:r w:rsidR="00AF41B1">
        <w:t>/React</w:t>
      </w:r>
    </w:p>
    <w:p w14:paraId="3E183664" w14:textId="46234C76" w:rsidR="00B81AF5" w:rsidRDefault="009B4AA4" w:rsidP="008028B2">
      <w:pPr>
        <w:pStyle w:val="ListParagraph"/>
        <w:numPr>
          <w:ilvl w:val="0"/>
          <w:numId w:val="28"/>
        </w:numPr>
      </w:pPr>
      <w:r>
        <w:t>Python</w:t>
      </w:r>
    </w:p>
    <w:p w14:paraId="1F3EBF15" w14:textId="26EAEB65" w:rsidR="009B4AA4" w:rsidRDefault="00746FD0" w:rsidP="00991856">
      <w:pPr>
        <w:pStyle w:val="ListParagraph"/>
        <w:numPr>
          <w:ilvl w:val="0"/>
          <w:numId w:val="28"/>
        </w:numPr>
      </w:pPr>
      <w:r>
        <w:t>HTML/CSS</w:t>
      </w:r>
    </w:p>
    <w:p w14:paraId="20BCC982" w14:textId="77777777" w:rsidR="00271CAB" w:rsidRDefault="00271CAB" w:rsidP="009B4AA4">
      <w:pPr>
        <w:pStyle w:val="ListParagraph"/>
      </w:pPr>
    </w:p>
    <w:p w14:paraId="4CF43C64" w14:textId="77777777" w:rsidR="00271CAB" w:rsidRDefault="00271CAB" w:rsidP="009B4AA4">
      <w:pPr>
        <w:pStyle w:val="ListParagraph"/>
      </w:pPr>
    </w:p>
    <w:p w14:paraId="364FF435" w14:textId="52B81C61" w:rsidR="00991856" w:rsidRDefault="00463FB4" w:rsidP="00991856">
      <w:pPr>
        <w:pStyle w:val="ListParagraph"/>
        <w:numPr>
          <w:ilvl w:val="0"/>
          <w:numId w:val="28"/>
        </w:numPr>
      </w:pPr>
      <w:r>
        <w:t>Git</w:t>
      </w:r>
      <w:r w:rsidR="00B81AF5">
        <w:t>/GitHub</w:t>
      </w:r>
      <w:r w:rsidR="00317AE5">
        <w:t>/Copilot</w:t>
      </w:r>
    </w:p>
    <w:p w14:paraId="585E6D2D" w14:textId="75C86EE9" w:rsidR="0052726C" w:rsidRDefault="00991856" w:rsidP="0052726C">
      <w:pPr>
        <w:pStyle w:val="ListParagraph"/>
        <w:numPr>
          <w:ilvl w:val="0"/>
          <w:numId w:val="28"/>
        </w:numPr>
      </w:pPr>
      <w:r>
        <w:t>Visual Studio</w:t>
      </w:r>
      <w:r w:rsidR="00524FC0">
        <w:t xml:space="preserve"> / VS Code</w:t>
      </w:r>
    </w:p>
    <w:p w14:paraId="65ED618A" w14:textId="0F8ACE92" w:rsidR="00B81AF5" w:rsidRDefault="00524FC0" w:rsidP="00524FC0">
      <w:pPr>
        <w:pStyle w:val="ListParagraph"/>
        <w:numPr>
          <w:ilvl w:val="0"/>
          <w:numId w:val="28"/>
        </w:numPr>
      </w:pPr>
      <w:r>
        <w:t>Microsoft Azure</w:t>
      </w:r>
    </w:p>
    <w:p w14:paraId="12212FEE" w14:textId="127E50E2" w:rsidR="009B4AA4" w:rsidRPr="00C06A39" w:rsidRDefault="009B4AA4" w:rsidP="00524FC0">
      <w:pPr>
        <w:pStyle w:val="ListParagraph"/>
        <w:numPr>
          <w:ilvl w:val="0"/>
          <w:numId w:val="28"/>
        </w:numPr>
      </w:pPr>
      <w:r>
        <w:t>Power B</w:t>
      </w:r>
      <w:r w:rsidR="009C7408">
        <w:t>I</w:t>
      </w:r>
    </w:p>
    <w:sectPr w:rsidR="009B4AA4" w:rsidRPr="00C06A39" w:rsidSect="000E3A44">
      <w:type w:val="continuous"/>
      <w:pgSz w:w="12240" w:h="15840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5057E" w14:textId="77777777" w:rsidR="00B601F5" w:rsidRDefault="00B601F5">
      <w:pPr>
        <w:spacing w:after="0"/>
      </w:pPr>
      <w:r>
        <w:separator/>
      </w:r>
    </w:p>
  </w:endnote>
  <w:endnote w:type="continuationSeparator" w:id="0">
    <w:p w14:paraId="409E0C30" w14:textId="77777777" w:rsidR="00B601F5" w:rsidRDefault="00B601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DEB9" w14:textId="77777777" w:rsidR="00084AA2" w:rsidRDefault="0008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ABD1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32C94" w14:textId="77777777" w:rsidR="00084AA2" w:rsidRDefault="0008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2B493" w14:textId="77777777" w:rsidR="00B601F5" w:rsidRDefault="00B601F5">
      <w:pPr>
        <w:spacing w:after="0"/>
      </w:pPr>
      <w:r>
        <w:separator/>
      </w:r>
    </w:p>
  </w:footnote>
  <w:footnote w:type="continuationSeparator" w:id="0">
    <w:p w14:paraId="4FF94221" w14:textId="77777777" w:rsidR="00B601F5" w:rsidRDefault="00B601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FD576" w14:textId="77777777" w:rsidR="00084AA2" w:rsidRDefault="00084A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FF503" w14:textId="54018A8E" w:rsidR="00084AA2" w:rsidRDefault="00084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2D3E07" wp14:editId="156EC42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14c64efc8cc98d52f3e4714c" descr="{&quot;HashCode&quot;:12928813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4CA31E" w14:textId="232C870D" w:rsidR="00084AA2" w:rsidRPr="00084AA2" w:rsidRDefault="00084AA2" w:rsidP="00084AA2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D3E07" id="_x0000_t202" coordsize="21600,21600" o:spt="202" path="m,l,21600r21600,l21600,xe">
              <v:stroke joinstyle="miter"/>
              <v:path gradientshapeok="t" o:connecttype="rect"/>
            </v:shapetype>
            <v:shape id="MSIPCM14c64efc8cc98d52f3e4714c" o:spid="_x0000_s1026" type="#_x0000_t202" alt="{&quot;HashCode&quot;:1292881367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" o:allowincell="f" filled="f" stroked="f" strokeweight=".5pt">
              <v:textbox inset="20pt,0,,0">
                <w:txbxContent>
                  <w:p w14:paraId="744CA31E" w14:textId="232C870D" w:rsidR="00084AA2" w:rsidRPr="00084AA2" w:rsidRDefault="00084AA2" w:rsidP="00084AA2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F6DE1" w14:textId="65BFDB41" w:rsidR="00084AA2" w:rsidRDefault="00084A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C4B37C4" wp14:editId="4ACACD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2" name="MSIPCM69f2405a98a41a588f21abda" descr="{&quot;HashCode&quot;:1292881367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27FAB4" w14:textId="7E45B3BE" w:rsidR="00084AA2" w:rsidRPr="00084AA2" w:rsidRDefault="00084AA2" w:rsidP="00084AA2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37C4" id="_x0000_t202" coordsize="21600,21600" o:spt="202" path="m,l,21600r21600,l21600,xe">
              <v:stroke joinstyle="miter"/>
              <v:path gradientshapeok="t" o:connecttype="rect"/>
            </v:shapetype>
            <v:shape id="MSIPCM69f2405a98a41a588f21abda" o:spid="_x0000_s1027" type="#_x0000_t202" alt="{&quot;HashCode&quot;:1292881367,&quot;Height&quot;:792.0,&quot;Width&quot;:612.0,&quot;Placement&quot;:&quot;Header&quot;,&quot;Index&quot;:&quot;FirstPage&quot;,&quot;Section&quot;:1,&quot;Top&quot;:0.0,&quot;Left&quot;:0.0}" style="position:absolute;margin-left:0;margin-top:15pt;width:612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" o:allowincell="f" filled="f" stroked="f" strokeweight=".5pt">
              <v:textbox inset="20pt,0,,0">
                <w:txbxContent>
                  <w:p w14:paraId="6527FAB4" w14:textId="7E45B3BE" w:rsidR="00084AA2" w:rsidRPr="00084AA2" w:rsidRDefault="00084AA2" w:rsidP="00084AA2">
                    <w:pPr>
                      <w:spacing w:after="0"/>
                      <w:rPr>
                        <w:rFonts w:ascii="Arial" w:hAnsi="Arial" w:cs="Arial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B8236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AE1FBF"/>
    <w:multiLevelType w:val="hybridMultilevel"/>
    <w:tmpl w:val="35D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1202B7"/>
    <w:multiLevelType w:val="hybridMultilevel"/>
    <w:tmpl w:val="AB5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3664B"/>
    <w:multiLevelType w:val="hybridMultilevel"/>
    <w:tmpl w:val="272C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41A79"/>
    <w:multiLevelType w:val="hybridMultilevel"/>
    <w:tmpl w:val="78CA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367FC0"/>
    <w:multiLevelType w:val="hybridMultilevel"/>
    <w:tmpl w:val="7730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176BE3"/>
    <w:multiLevelType w:val="hybridMultilevel"/>
    <w:tmpl w:val="01E2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91462947">
    <w:abstractNumId w:val="9"/>
  </w:num>
  <w:num w:numId="2" w16cid:durableId="305403923">
    <w:abstractNumId w:val="9"/>
    <w:lvlOverride w:ilvl="0">
      <w:startOverride w:val="1"/>
    </w:lvlOverride>
  </w:num>
  <w:num w:numId="3" w16cid:durableId="2006736386">
    <w:abstractNumId w:val="9"/>
    <w:lvlOverride w:ilvl="0">
      <w:startOverride w:val="1"/>
    </w:lvlOverride>
  </w:num>
  <w:num w:numId="4" w16cid:durableId="175728260">
    <w:abstractNumId w:val="9"/>
    <w:lvlOverride w:ilvl="0">
      <w:startOverride w:val="1"/>
    </w:lvlOverride>
  </w:num>
  <w:num w:numId="5" w16cid:durableId="2094008666">
    <w:abstractNumId w:val="8"/>
  </w:num>
  <w:num w:numId="6" w16cid:durableId="982657779">
    <w:abstractNumId w:val="7"/>
  </w:num>
  <w:num w:numId="7" w16cid:durableId="825903269">
    <w:abstractNumId w:val="6"/>
  </w:num>
  <w:num w:numId="8" w16cid:durableId="1458642140">
    <w:abstractNumId w:val="5"/>
  </w:num>
  <w:num w:numId="9" w16cid:durableId="2045866837">
    <w:abstractNumId w:val="4"/>
  </w:num>
  <w:num w:numId="10" w16cid:durableId="1654213340">
    <w:abstractNumId w:val="3"/>
  </w:num>
  <w:num w:numId="11" w16cid:durableId="361589076">
    <w:abstractNumId w:val="2"/>
  </w:num>
  <w:num w:numId="12" w16cid:durableId="1173111547">
    <w:abstractNumId w:val="1"/>
  </w:num>
  <w:num w:numId="13" w16cid:durableId="1018048704">
    <w:abstractNumId w:val="0"/>
  </w:num>
  <w:num w:numId="14" w16cid:durableId="1839925233">
    <w:abstractNumId w:val="14"/>
  </w:num>
  <w:num w:numId="15" w16cid:durableId="1931112559">
    <w:abstractNumId w:val="21"/>
  </w:num>
  <w:num w:numId="16" w16cid:durableId="2090539361">
    <w:abstractNumId w:val="12"/>
  </w:num>
  <w:num w:numId="17" w16cid:durableId="124276077">
    <w:abstractNumId w:val="19"/>
  </w:num>
  <w:num w:numId="18" w16cid:durableId="62683586">
    <w:abstractNumId w:val="10"/>
  </w:num>
  <w:num w:numId="19" w16cid:durableId="1006202560">
    <w:abstractNumId w:val="25"/>
  </w:num>
  <w:num w:numId="20" w16cid:durableId="312833516">
    <w:abstractNumId w:val="22"/>
  </w:num>
  <w:num w:numId="21" w16cid:durableId="1813592444">
    <w:abstractNumId w:val="11"/>
  </w:num>
  <w:num w:numId="22" w16cid:durableId="1268734977">
    <w:abstractNumId w:val="18"/>
  </w:num>
  <w:num w:numId="23" w16cid:durableId="2130053064">
    <w:abstractNumId w:val="24"/>
  </w:num>
  <w:num w:numId="24" w16cid:durableId="1013143328">
    <w:abstractNumId w:val="15"/>
  </w:num>
  <w:num w:numId="25" w16cid:durableId="1723020585">
    <w:abstractNumId w:val="13"/>
  </w:num>
  <w:num w:numId="26" w16cid:durableId="1335493647">
    <w:abstractNumId w:val="20"/>
  </w:num>
  <w:num w:numId="27" w16cid:durableId="897587910">
    <w:abstractNumId w:val="17"/>
  </w:num>
  <w:num w:numId="28" w16cid:durableId="1001159974">
    <w:abstractNumId w:val="16"/>
  </w:num>
  <w:num w:numId="29" w16cid:durableId="4171439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2B"/>
    <w:rsid w:val="000155B6"/>
    <w:rsid w:val="0001709F"/>
    <w:rsid w:val="000219BD"/>
    <w:rsid w:val="00035607"/>
    <w:rsid w:val="00072926"/>
    <w:rsid w:val="00084AA2"/>
    <w:rsid w:val="000A4F59"/>
    <w:rsid w:val="000B0205"/>
    <w:rsid w:val="000B4FF4"/>
    <w:rsid w:val="000B5485"/>
    <w:rsid w:val="000E3A44"/>
    <w:rsid w:val="000F5D38"/>
    <w:rsid w:val="000F7A34"/>
    <w:rsid w:val="00106006"/>
    <w:rsid w:val="001141BF"/>
    <w:rsid w:val="0011528A"/>
    <w:rsid w:val="00141A4C"/>
    <w:rsid w:val="00141D8A"/>
    <w:rsid w:val="001435E7"/>
    <w:rsid w:val="00144B64"/>
    <w:rsid w:val="001548F6"/>
    <w:rsid w:val="00161311"/>
    <w:rsid w:val="00163BD7"/>
    <w:rsid w:val="00167E99"/>
    <w:rsid w:val="00171D85"/>
    <w:rsid w:val="001742F9"/>
    <w:rsid w:val="00174BC6"/>
    <w:rsid w:val="00194B2C"/>
    <w:rsid w:val="001B29CF"/>
    <w:rsid w:val="001C751E"/>
    <w:rsid w:val="001C75AB"/>
    <w:rsid w:val="001D1F5B"/>
    <w:rsid w:val="001E7B39"/>
    <w:rsid w:val="001F1D95"/>
    <w:rsid w:val="001F7EB2"/>
    <w:rsid w:val="0020399C"/>
    <w:rsid w:val="00212C3E"/>
    <w:rsid w:val="00222120"/>
    <w:rsid w:val="00226CB1"/>
    <w:rsid w:val="00271CAB"/>
    <w:rsid w:val="00273E4A"/>
    <w:rsid w:val="00281010"/>
    <w:rsid w:val="0028220F"/>
    <w:rsid w:val="002B4B27"/>
    <w:rsid w:val="002C50AD"/>
    <w:rsid w:val="002C6B9F"/>
    <w:rsid w:val="002C7DF2"/>
    <w:rsid w:val="002F3B52"/>
    <w:rsid w:val="0030243A"/>
    <w:rsid w:val="00310E78"/>
    <w:rsid w:val="00317AE5"/>
    <w:rsid w:val="0034444A"/>
    <w:rsid w:val="003533B2"/>
    <w:rsid w:val="00356C14"/>
    <w:rsid w:val="003625D6"/>
    <w:rsid w:val="00397D13"/>
    <w:rsid w:val="003B56CA"/>
    <w:rsid w:val="003C504A"/>
    <w:rsid w:val="003C574A"/>
    <w:rsid w:val="003E17F5"/>
    <w:rsid w:val="003E4A38"/>
    <w:rsid w:val="003E5CB5"/>
    <w:rsid w:val="003F330F"/>
    <w:rsid w:val="003F591E"/>
    <w:rsid w:val="004036D6"/>
    <w:rsid w:val="00462518"/>
    <w:rsid w:val="00463FB4"/>
    <w:rsid w:val="00474403"/>
    <w:rsid w:val="004749A9"/>
    <w:rsid w:val="00484529"/>
    <w:rsid w:val="004A1BCA"/>
    <w:rsid w:val="004A2EF1"/>
    <w:rsid w:val="004C1BA6"/>
    <w:rsid w:val="004C3769"/>
    <w:rsid w:val="004E568E"/>
    <w:rsid w:val="004E712F"/>
    <w:rsid w:val="004F58A3"/>
    <w:rsid w:val="00505C88"/>
    <w:rsid w:val="00524FC0"/>
    <w:rsid w:val="005261DA"/>
    <w:rsid w:val="0052726C"/>
    <w:rsid w:val="00541917"/>
    <w:rsid w:val="00556859"/>
    <w:rsid w:val="00565BEA"/>
    <w:rsid w:val="00574182"/>
    <w:rsid w:val="00592CC9"/>
    <w:rsid w:val="005977E7"/>
    <w:rsid w:val="005A5BF9"/>
    <w:rsid w:val="005B3892"/>
    <w:rsid w:val="005B4E89"/>
    <w:rsid w:val="005D73B2"/>
    <w:rsid w:val="005F00CF"/>
    <w:rsid w:val="005F2CA0"/>
    <w:rsid w:val="005F789E"/>
    <w:rsid w:val="00602376"/>
    <w:rsid w:val="006076E1"/>
    <w:rsid w:val="00611869"/>
    <w:rsid w:val="00617B26"/>
    <w:rsid w:val="006270A9"/>
    <w:rsid w:val="00634BAF"/>
    <w:rsid w:val="00665E73"/>
    <w:rsid w:val="00671115"/>
    <w:rsid w:val="00675956"/>
    <w:rsid w:val="00681034"/>
    <w:rsid w:val="006823EA"/>
    <w:rsid w:val="00693CA6"/>
    <w:rsid w:val="006A1704"/>
    <w:rsid w:val="006A210D"/>
    <w:rsid w:val="006D2D8B"/>
    <w:rsid w:val="006E16F4"/>
    <w:rsid w:val="00702036"/>
    <w:rsid w:val="00731BDD"/>
    <w:rsid w:val="00733E62"/>
    <w:rsid w:val="00733F45"/>
    <w:rsid w:val="0073581B"/>
    <w:rsid w:val="00746FD0"/>
    <w:rsid w:val="00753EEF"/>
    <w:rsid w:val="00774A69"/>
    <w:rsid w:val="00797D58"/>
    <w:rsid w:val="007B5378"/>
    <w:rsid w:val="007D1A8C"/>
    <w:rsid w:val="007D4141"/>
    <w:rsid w:val="007F3DFE"/>
    <w:rsid w:val="008151CB"/>
    <w:rsid w:val="00816216"/>
    <w:rsid w:val="00821000"/>
    <w:rsid w:val="008210BE"/>
    <w:rsid w:val="00826694"/>
    <w:rsid w:val="00856ACA"/>
    <w:rsid w:val="008600BB"/>
    <w:rsid w:val="0087734B"/>
    <w:rsid w:val="008916AD"/>
    <w:rsid w:val="008A1063"/>
    <w:rsid w:val="008A6157"/>
    <w:rsid w:val="008B448B"/>
    <w:rsid w:val="008C0132"/>
    <w:rsid w:val="008D4040"/>
    <w:rsid w:val="008F266F"/>
    <w:rsid w:val="008F455E"/>
    <w:rsid w:val="008F7630"/>
    <w:rsid w:val="009121A9"/>
    <w:rsid w:val="00917713"/>
    <w:rsid w:val="009338D9"/>
    <w:rsid w:val="009375AA"/>
    <w:rsid w:val="00952392"/>
    <w:rsid w:val="00960AC8"/>
    <w:rsid w:val="009622BF"/>
    <w:rsid w:val="00970F3C"/>
    <w:rsid w:val="00991856"/>
    <w:rsid w:val="00996717"/>
    <w:rsid w:val="009A47D4"/>
    <w:rsid w:val="009B2934"/>
    <w:rsid w:val="009B34EE"/>
    <w:rsid w:val="009B4AA4"/>
    <w:rsid w:val="009C58A2"/>
    <w:rsid w:val="009C7408"/>
    <w:rsid w:val="009D1FBC"/>
    <w:rsid w:val="009D453F"/>
    <w:rsid w:val="009D5933"/>
    <w:rsid w:val="009E1B49"/>
    <w:rsid w:val="009E203E"/>
    <w:rsid w:val="00A02089"/>
    <w:rsid w:val="00A174F0"/>
    <w:rsid w:val="00A22C5E"/>
    <w:rsid w:val="00A23E47"/>
    <w:rsid w:val="00A5789F"/>
    <w:rsid w:val="00A64E46"/>
    <w:rsid w:val="00A7526F"/>
    <w:rsid w:val="00A812D9"/>
    <w:rsid w:val="00AA4C9C"/>
    <w:rsid w:val="00AA4DAA"/>
    <w:rsid w:val="00AC08C9"/>
    <w:rsid w:val="00AF41B1"/>
    <w:rsid w:val="00AF4750"/>
    <w:rsid w:val="00B064D4"/>
    <w:rsid w:val="00B078A5"/>
    <w:rsid w:val="00B10972"/>
    <w:rsid w:val="00B224F5"/>
    <w:rsid w:val="00B31BF5"/>
    <w:rsid w:val="00B376F1"/>
    <w:rsid w:val="00B56AFE"/>
    <w:rsid w:val="00B601F5"/>
    <w:rsid w:val="00B718DE"/>
    <w:rsid w:val="00B722EA"/>
    <w:rsid w:val="00B77C56"/>
    <w:rsid w:val="00B81AF5"/>
    <w:rsid w:val="00BA7B39"/>
    <w:rsid w:val="00BC7128"/>
    <w:rsid w:val="00BC731C"/>
    <w:rsid w:val="00BC7562"/>
    <w:rsid w:val="00BD768D"/>
    <w:rsid w:val="00BE0C78"/>
    <w:rsid w:val="00C06A39"/>
    <w:rsid w:val="00C10CAD"/>
    <w:rsid w:val="00C36C72"/>
    <w:rsid w:val="00C46FAF"/>
    <w:rsid w:val="00C61F8E"/>
    <w:rsid w:val="00C85783"/>
    <w:rsid w:val="00C919E9"/>
    <w:rsid w:val="00C94829"/>
    <w:rsid w:val="00CB1C41"/>
    <w:rsid w:val="00CC3EE0"/>
    <w:rsid w:val="00CD6ADC"/>
    <w:rsid w:val="00CE0083"/>
    <w:rsid w:val="00CE2C77"/>
    <w:rsid w:val="00D21F21"/>
    <w:rsid w:val="00D37135"/>
    <w:rsid w:val="00D40552"/>
    <w:rsid w:val="00D568D0"/>
    <w:rsid w:val="00D76A95"/>
    <w:rsid w:val="00DA6018"/>
    <w:rsid w:val="00DB0A97"/>
    <w:rsid w:val="00DB5245"/>
    <w:rsid w:val="00DF4B56"/>
    <w:rsid w:val="00E03EF4"/>
    <w:rsid w:val="00E06624"/>
    <w:rsid w:val="00E11B97"/>
    <w:rsid w:val="00E1519B"/>
    <w:rsid w:val="00E63A3D"/>
    <w:rsid w:val="00E67DF3"/>
    <w:rsid w:val="00E83E4B"/>
    <w:rsid w:val="00E85344"/>
    <w:rsid w:val="00EB56FD"/>
    <w:rsid w:val="00EB5CF0"/>
    <w:rsid w:val="00EC4F8F"/>
    <w:rsid w:val="00EE0D06"/>
    <w:rsid w:val="00EF2C67"/>
    <w:rsid w:val="00EF58C1"/>
    <w:rsid w:val="00F149DE"/>
    <w:rsid w:val="00F2702B"/>
    <w:rsid w:val="00F306D2"/>
    <w:rsid w:val="00F37968"/>
    <w:rsid w:val="00F43312"/>
    <w:rsid w:val="00F47388"/>
    <w:rsid w:val="00F5233B"/>
    <w:rsid w:val="00F55E97"/>
    <w:rsid w:val="00FC59CA"/>
    <w:rsid w:val="00FD4CA9"/>
    <w:rsid w:val="00FE0A3D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9EF64"/>
  <w15:chartTrackingRefBased/>
  <w15:docId w15:val="{D5AA42D7-463E-496B-A42B-4B7ECB55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06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00000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000000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00000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0000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000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0000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0000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74747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00000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i/>
      <w:iCs/>
      <w:color w:val="00000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7020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918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oakes20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st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8CB86F614A4617A238F6A0388E8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D0C4-B5AD-408E-9400-0BBA84829790}"/>
      </w:docPartPr>
      <w:docPartBody>
        <w:p w:rsidR="007837DC" w:rsidRDefault="003932AB" w:rsidP="003932AB">
          <w:pPr>
            <w:pStyle w:val="8D8CB86F614A4617A238F6A0388E83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8D"/>
    <w:rsid w:val="00036AD8"/>
    <w:rsid w:val="001433B3"/>
    <w:rsid w:val="001F6FA8"/>
    <w:rsid w:val="00231A3D"/>
    <w:rsid w:val="002861F6"/>
    <w:rsid w:val="002D1E16"/>
    <w:rsid w:val="003932AB"/>
    <w:rsid w:val="004B50DA"/>
    <w:rsid w:val="004E568E"/>
    <w:rsid w:val="00523F24"/>
    <w:rsid w:val="00534EC6"/>
    <w:rsid w:val="005B683F"/>
    <w:rsid w:val="006076E1"/>
    <w:rsid w:val="00636FBD"/>
    <w:rsid w:val="006870D9"/>
    <w:rsid w:val="006B5EC4"/>
    <w:rsid w:val="007152BE"/>
    <w:rsid w:val="007837DC"/>
    <w:rsid w:val="007A7922"/>
    <w:rsid w:val="008151CB"/>
    <w:rsid w:val="00917262"/>
    <w:rsid w:val="00A642F2"/>
    <w:rsid w:val="00AD09B2"/>
    <w:rsid w:val="00B9688D"/>
    <w:rsid w:val="00BB195B"/>
    <w:rsid w:val="00C77B14"/>
    <w:rsid w:val="00CA44A1"/>
    <w:rsid w:val="00D76A95"/>
    <w:rsid w:val="00D86C31"/>
    <w:rsid w:val="00E01A89"/>
    <w:rsid w:val="00E91ECF"/>
    <w:rsid w:val="00EF4143"/>
    <w:rsid w:val="00FA5693"/>
    <w:rsid w:val="00F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8CB86F614A4617A238F6A0388E8326">
    <w:name w:val="8D8CB86F614A4617A238F6A0388E8326"/>
    <w:rsid w:val="003932A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F15C1-FE05-4392-B331-980CDEAE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Oakes</dc:creator>
  <cp:keywords/>
  <cp:lastModifiedBy>Austin Oakes</cp:lastModifiedBy>
  <cp:revision>3</cp:revision>
  <dcterms:created xsi:type="dcterms:W3CDTF">2024-07-14T01:46:00Z</dcterms:created>
  <dcterms:modified xsi:type="dcterms:W3CDTF">2024-07-14T03:57:00Z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2020-08-30T15:52:05Z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190860f4-ea8d-41b0-abbf-0000859bf98e</vt:lpwstr>
  </property>
  <property fmtid="{D5CDD505-2E9C-101B-9397-08002B2CF9AE}" pid="8" name="MSIP_Label_f2ed062d-8486-4f50-a4f1-3cce0dd00d64_ContentBits">
    <vt:lpwstr>0</vt:lpwstr>
  </property>
</Properties>
</file>